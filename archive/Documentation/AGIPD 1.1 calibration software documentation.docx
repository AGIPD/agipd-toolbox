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30B1" w:rsidRDefault="004C5D00" w:rsidP="00096B4D">
      <w:pPr>
        <w:pStyle w:val="Title"/>
      </w:pPr>
      <w:r>
        <w:t>AGIPD 1.1 calibration software documentation</w:t>
      </w:r>
    </w:p>
    <w:p w:rsidR="004C5D00" w:rsidRDefault="004C5D00" w:rsidP="00673DFD">
      <w:pPr>
        <w:pStyle w:val="Heading1"/>
        <w:jc w:val="both"/>
      </w:pPr>
      <w:r>
        <w:t>Abstract</w:t>
      </w:r>
    </w:p>
    <w:p w:rsidR="00E40612" w:rsidRDefault="00E40612" w:rsidP="00673DFD">
      <w:pPr>
        <w:jc w:val="both"/>
      </w:pPr>
      <w:r>
        <w:t>This document describes the software for extracting the calibration constants from measurement data and for equalizing measurements using these constants.</w:t>
      </w:r>
    </w:p>
    <w:p w:rsidR="00E40612" w:rsidRDefault="00E40612" w:rsidP="00673DFD">
      <w:pPr>
        <w:pStyle w:val="Heading1"/>
        <w:jc w:val="both"/>
      </w:pPr>
      <w:r>
        <w:t>Installation</w:t>
      </w:r>
    </w:p>
    <w:p w:rsidR="00E40612" w:rsidRDefault="00E40612" w:rsidP="00673DFD">
      <w:pPr>
        <w:jc w:val="both"/>
      </w:pPr>
      <w:r>
        <w:t xml:space="preserve">Download the software from </w:t>
      </w:r>
      <w:hyperlink r:id="rId7" w:history="1">
        <w:r w:rsidR="00F64391" w:rsidRPr="00414FA4">
          <w:rPr>
            <w:rStyle w:val="Hyperlink"/>
          </w:rPr>
          <w:t>https://stash.desy.de/users/gevorkov/repos/agipdcalibration/browse</w:t>
        </w:r>
      </w:hyperlink>
      <w:r w:rsidR="00F64391">
        <w:t xml:space="preserve"> </w:t>
      </w:r>
      <w:r w:rsidR="00F64391" w:rsidRPr="00F64391">
        <w:t>e.g</w:t>
      </w:r>
      <w:r w:rsidR="00F64391">
        <w:t>.</w:t>
      </w:r>
      <w:r w:rsidR="00F64391" w:rsidRPr="00F64391">
        <w:t xml:space="preserve"> </w:t>
      </w:r>
      <w:r w:rsidR="00F64391">
        <w:t xml:space="preserve">via </w:t>
      </w:r>
      <w:proofErr w:type="spellStart"/>
      <w:r w:rsidR="00F64391">
        <w:t>git</w:t>
      </w:r>
      <w:proofErr w:type="spellEnd"/>
      <w:r w:rsidR="00F64391">
        <w:t xml:space="preserve"> clone </w:t>
      </w:r>
      <w:hyperlink r:id="rId8" w:history="1">
        <w:r w:rsidR="00F64391">
          <w:rPr>
            <w:rStyle w:val="Hyperlink"/>
          </w:rPr>
          <w:t>https://stash.desy.de/scm/~gevorkov/agipdcalibration.git</w:t>
        </w:r>
      </w:hyperlink>
    </w:p>
    <w:p w:rsidR="00E40612" w:rsidRDefault="00F64391" w:rsidP="00673DFD">
      <w:pPr>
        <w:jc w:val="both"/>
      </w:pPr>
      <w:r>
        <w:t>To run the code, you need the latest version of Anaconda</w:t>
      </w:r>
      <w:r w:rsidR="00974EEC">
        <w:t xml:space="preserve"> for Python 3</w:t>
      </w:r>
      <w:r>
        <w:t>. On the Maxwell cluster you can get it with the following command:</w:t>
      </w:r>
    </w:p>
    <w:p w:rsidR="00F64391" w:rsidRDefault="00F64391" w:rsidP="00CA369E">
      <w:pPr>
        <w:ind w:firstLine="720"/>
      </w:pPr>
      <w:proofErr w:type="gramStart"/>
      <w:r>
        <w:t>source</w:t>
      </w:r>
      <w:proofErr w:type="gramEnd"/>
      <w:r>
        <w:t xml:space="preserve"> /gpfs/cfel/cxi/common/cfelsoft-rh7/setup.sh</w:t>
      </w:r>
      <w:r>
        <w:br/>
      </w:r>
      <w:r>
        <w:tab/>
        <w:t xml:space="preserve">module load </w:t>
      </w:r>
      <w:proofErr w:type="spellStart"/>
      <w:r>
        <w:t>cfel</w:t>
      </w:r>
      <w:proofErr w:type="spellEnd"/>
      <w:r>
        <w:t>-anaconda/py3-4.3.0</w:t>
      </w:r>
    </w:p>
    <w:p w:rsidR="00F64391" w:rsidRDefault="00F64391" w:rsidP="00673DFD">
      <w:pPr>
        <w:jc w:val="both"/>
      </w:pPr>
      <w:r>
        <w:t xml:space="preserve">Define the environment variable AGIPDCALIBRATION_INSTALLATION_DIR to be the path to the root directory of the downloaded code. </w:t>
      </w:r>
      <w:proofErr w:type="gramStart"/>
      <w:r>
        <w:t>E.g.</w:t>
      </w:r>
      <w:proofErr w:type="gramEnd"/>
    </w:p>
    <w:p w:rsidR="00F64391" w:rsidRDefault="00F64391" w:rsidP="00673DFD">
      <w:pPr>
        <w:jc w:val="both"/>
      </w:pPr>
      <w:r>
        <w:tab/>
      </w:r>
      <w:proofErr w:type="gramStart"/>
      <w:r>
        <w:t>export</w:t>
      </w:r>
      <w:proofErr w:type="gramEnd"/>
      <w:r>
        <w:t xml:space="preserve"> AGIPDCALIBRATION_INSTALLATION_DIR=/home/sampleUser/agipdCalibrationCode/</w:t>
      </w:r>
    </w:p>
    <w:p w:rsidR="00F64391" w:rsidRDefault="00F64391" w:rsidP="00673DFD">
      <w:pPr>
        <w:jc w:val="both"/>
      </w:pPr>
      <w:r>
        <w:t>Source the file setup.sh from the root directory of the downloaded code.</w:t>
      </w:r>
    </w:p>
    <w:p w:rsidR="00974EEC" w:rsidRDefault="00292AE7" w:rsidP="00673DFD">
      <w:pPr>
        <w:jc w:val="both"/>
      </w:pPr>
      <w:r>
        <w:t xml:space="preserve">The algorithms need (dependent on the size of the input data) a lot of RAM. A minimum of 256GB RAM is </w:t>
      </w:r>
      <w:r w:rsidR="00B43865">
        <w:t>recommended. If possible, use the cores with 512GB (they are faste</w:t>
      </w:r>
      <w:r w:rsidR="0084456E">
        <w:t>st</w:t>
      </w:r>
      <w:r w:rsidR="00B43865">
        <w:t xml:space="preserve"> anyway). Do not run scripts in parallel</w:t>
      </w:r>
      <w:r w:rsidR="0084456E">
        <w:t xml:space="preserve"> on one node</w:t>
      </w:r>
      <w:r w:rsidR="00B43865">
        <w:t xml:space="preserve">, since you might hit the RAM limit this way. The scripts parallelize the processing </w:t>
      </w:r>
      <w:r w:rsidR="0084456E">
        <w:t>internally.</w:t>
      </w:r>
      <w:r w:rsidR="00B43865">
        <w:t xml:space="preserve"> </w:t>
      </w:r>
      <w:r w:rsidR="0084456E">
        <w:t>R</w:t>
      </w:r>
      <w:r w:rsidR="00B43865">
        <w:t>unning scripts in parallel (even if not hitting the RAM limit) will typically slow down the computation.</w:t>
      </w:r>
    </w:p>
    <w:p w:rsidR="004C5D00" w:rsidRDefault="00E40612" w:rsidP="00673DFD">
      <w:pPr>
        <w:pStyle w:val="Heading1"/>
        <w:jc w:val="both"/>
      </w:pPr>
      <w:r>
        <w:t>Workflow</w:t>
      </w:r>
    </w:p>
    <w:p w:rsidR="00523AA0" w:rsidRDefault="00E40612" w:rsidP="00673DFD">
      <w:pPr>
        <w:jc w:val="both"/>
      </w:pPr>
      <w:r>
        <w:t xml:space="preserve">The basic workflow can be seen in </w:t>
      </w:r>
      <w:r w:rsidR="00FB0578">
        <w:fldChar w:fldCharType="begin"/>
      </w:r>
      <w:r w:rsidR="00FB0578">
        <w:instrText xml:space="preserve"> REF _Ref478954862 \h </w:instrText>
      </w:r>
      <w:r w:rsidR="00673DFD">
        <w:instrText xml:space="preserve"> \* MERGEFORMAT </w:instrText>
      </w:r>
      <w:r w:rsidR="00FB0578">
        <w:fldChar w:fldCharType="separate"/>
      </w:r>
      <w:r w:rsidR="00411823">
        <w:t xml:space="preserve">Figure </w:t>
      </w:r>
      <w:r w:rsidR="00411823">
        <w:rPr>
          <w:noProof/>
        </w:rPr>
        <w:t>1</w:t>
      </w:r>
      <w:r w:rsidR="00FB0578">
        <w:fldChar w:fldCharType="end"/>
      </w:r>
      <w:r w:rsidR="00FB0578">
        <w:t>.</w:t>
      </w:r>
      <w:r w:rsidR="00523AA0">
        <w:t xml:space="preserve"> All the algorithms </w:t>
      </w:r>
      <w:r w:rsidR="00292AE7">
        <w:t>work on single modules.</w:t>
      </w:r>
      <w:r w:rsidR="00FB0578">
        <w:t xml:space="preserve"> </w:t>
      </w:r>
    </w:p>
    <w:p w:rsidR="00523AA0" w:rsidRDefault="00523AA0" w:rsidP="00673DFD">
      <w:pPr>
        <w:jc w:val="both"/>
      </w:pPr>
      <w:r>
        <w:t>The basic steps are as follows:</w:t>
      </w:r>
    </w:p>
    <w:p w:rsidR="004C5D00" w:rsidRDefault="00523AA0" w:rsidP="00673DFD">
      <w:pPr>
        <w:pStyle w:val="ListParagraph"/>
        <w:numPr>
          <w:ilvl w:val="0"/>
          <w:numId w:val="1"/>
        </w:numPr>
        <w:jc w:val="both"/>
      </w:pPr>
      <w:r>
        <w:t>Calibration data is gathered, i.e. translated into a minimalistic, procession friendly format. If the data arrangement is changed, only these files have to be adapted, no change to the rest of the code has to be done. The relevant scripts start with “gather”.</w:t>
      </w:r>
    </w:p>
    <w:p w:rsidR="00523AA0" w:rsidRDefault="00523AA0" w:rsidP="00673DFD">
      <w:pPr>
        <w:pStyle w:val="ListParagraph"/>
        <w:numPr>
          <w:ilvl w:val="0"/>
          <w:numId w:val="1"/>
        </w:numPr>
        <w:jc w:val="both"/>
      </w:pPr>
      <w:r>
        <w:t>The gathered data is processed</w:t>
      </w:r>
      <w:r w:rsidR="00292AE7">
        <w:t xml:space="preserve"> by the scripts starting with “</w:t>
      </w:r>
      <w:proofErr w:type="spellStart"/>
      <w:r w:rsidR="00292AE7">
        <w:t>batchProcess</w:t>
      </w:r>
      <w:proofErr w:type="spellEnd"/>
      <w:r w:rsidR="00292AE7">
        <w:t xml:space="preserve">”. </w:t>
      </w:r>
    </w:p>
    <w:p w:rsidR="00C20CDA" w:rsidRDefault="00C20CDA" w:rsidP="00673DFD">
      <w:pPr>
        <w:pStyle w:val="ListParagraph"/>
        <w:numPr>
          <w:ilvl w:val="0"/>
          <w:numId w:val="1"/>
        </w:numPr>
        <w:jc w:val="both"/>
      </w:pPr>
      <w:r>
        <w:t>Processed data is collected into two files</w:t>
      </w:r>
      <w:r w:rsidR="006D0959">
        <w:t>:</w:t>
      </w:r>
    </w:p>
    <w:p w:rsidR="006D0959" w:rsidRDefault="006D0959" w:rsidP="00673DFD">
      <w:pPr>
        <w:pStyle w:val="ListParagraph"/>
        <w:numPr>
          <w:ilvl w:val="1"/>
          <w:numId w:val="1"/>
        </w:numPr>
        <w:jc w:val="both"/>
      </w:pPr>
      <w:r>
        <w:t>combineCalibrationConstants.py gathers all the data that is needed to equalize the data</w:t>
      </w:r>
    </w:p>
    <w:p w:rsidR="006D0959" w:rsidRDefault="006D0959" w:rsidP="00673DFD">
      <w:pPr>
        <w:pStyle w:val="ListParagraph"/>
        <w:numPr>
          <w:ilvl w:val="1"/>
          <w:numId w:val="1"/>
        </w:numPr>
        <w:jc w:val="both"/>
      </w:pPr>
      <w:r>
        <w:lastRenderedPageBreak/>
        <w:t>createMask.py creates a bad pixel mask by the aid of the user</w:t>
      </w:r>
    </w:p>
    <w:p w:rsidR="00956BDF" w:rsidRDefault="006D0959" w:rsidP="00673DFD">
      <w:pPr>
        <w:pStyle w:val="ListParagraph"/>
        <w:numPr>
          <w:ilvl w:val="0"/>
          <w:numId w:val="1"/>
        </w:numPr>
        <w:jc w:val="both"/>
      </w:pPr>
      <w:r>
        <w:t>Finally</w:t>
      </w:r>
      <w:r w:rsidR="00203078">
        <w:t xml:space="preserve"> the equalization can be done.</w:t>
      </w:r>
      <w:r>
        <w:t xml:space="preserve"> </w:t>
      </w:r>
      <w:r w:rsidR="00203078">
        <w:t>T</w:t>
      </w:r>
      <w:r>
        <w:t xml:space="preserve">he function </w:t>
      </w:r>
      <w:proofErr w:type="spellStart"/>
      <w:r>
        <w:t>equalizeRawData_</w:t>
      </w:r>
      <w:proofErr w:type="gramStart"/>
      <w:r>
        <w:t>oneBurst</w:t>
      </w:r>
      <w:proofErr w:type="spellEnd"/>
      <w:r>
        <w:t>(</w:t>
      </w:r>
      <w:proofErr w:type="gramEnd"/>
      <w:r>
        <w:t>) takes a burst of data (352 images) and corrects it. The mask can be used to set masked cells to a specific value or can just be handed on to the user of the equalized data.</w:t>
      </w:r>
    </w:p>
    <w:p w:rsidR="00956BDF" w:rsidRDefault="00956BDF" w:rsidP="00673DFD">
      <w:pPr>
        <w:pStyle w:val="Heading1"/>
        <w:jc w:val="both"/>
      </w:pPr>
      <w:r>
        <w:t>Gather scripts</w:t>
      </w:r>
    </w:p>
    <w:p w:rsidR="00956BDF" w:rsidRPr="00956BDF" w:rsidRDefault="00956BDF" w:rsidP="00673DFD">
      <w:pPr>
        <w:jc w:val="both"/>
      </w:pPr>
      <w:r>
        <w:t>All gather scripts save the data in the latest HDF5 format available in the Python version used. All data is saved in the root folder.</w:t>
      </w:r>
    </w:p>
    <w:p w:rsidR="00956BDF" w:rsidRDefault="00956BDF" w:rsidP="00673DFD">
      <w:pPr>
        <w:pStyle w:val="Heading2"/>
        <w:jc w:val="both"/>
      </w:pPr>
      <w:r w:rsidRPr="00956BDF">
        <w:t>gatherXRayTubeData.py</w:t>
      </w:r>
    </w:p>
    <w:p w:rsidR="00956BDF" w:rsidRDefault="00956BDF" w:rsidP="00673DFD">
      <w:pPr>
        <w:jc w:val="both"/>
      </w:pPr>
      <w:r>
        <w:t>The X-</w:t>
      </w:r>
      <w:r w:rsidR="00974EEC">
        <w:t>r</w:t>
      </w:r>
      <w:r>
        <w:t>ay</w:t>
      </w:r>
      <w:r w:rsidR="00974EEC">
        <w:t xml:space="preserve"> tube data is taken for one cell only. It is not chunked, so the </w:t>
      </w:r>
      <w:r w:rsidR="0017433D">
        <w:t xml:space="preserve">entire </w:t>
      </w:r>
      <w:r w:rsidR="00974EEC">
        <w:t>data has to fit in RAM.</w:t>
      </w:r>
    </w:p>
    <w:p w:rsidR="00974EEC" w:rsidRDefault="00974EEC" w:rsidP="00673DFD">
      <w:pPr>
        <w:pStyle w:val="ListParagraph"/>
        <w:numPr>
          <w:ilvl w:val="0"/>
          <w:numId w:val="2"/>
        </w:numPr>
        <w:jc w:val="both"/>
      </w:pPr>
      <w:r>
        <w:t xml:space="preserve">“/analog”: </w:t>
      </w:r>
      <w:r w:rsidRPr="00974EEC">
        <w:t>shape=(</w:t>
      </w:r>
      <w:proofErr w:type="spellStart"/>
      <w:r w:rsidRPr="00974EEC">
        <w:t>dataCount</w:t>
      </w:r>
      <w:proofErr w:type="spellEnd"/>
      <w:r w:rsidRPr="00974EEC">
        <w:t>, 128, 512)</w:t>
      </w:r>
    </w:p>
    <w:p w:rsidR="00956BDF" w:rsidRDefault="00974EEC" w:rsidP="00673DFD">
      <w:pPr>
        <w:pStyle w:val="ListParagraph"/>
        <w:numPr>
          <w:ilvl w:val="0"/>
          <w:numId w:val="2"/>
        </w:numPr>
        <w:jc w:val="both"/>
      </w:pPr>
      <w:r>
        <w:t xml:space="preserve">“/digital”: </w:t>
      </w:r>
      <w:r w:rsidRPr="00974EEC">
        <w:t>shape=(</w:t>
      </w:r>
      <w:proofErr w:type="spellStart"/>
      <w:r w:rsidRPr="00974EEC">
        <w:t>dataCount</w:t>
      </w:r>
      <w:proofErr w:type="spellEnd"/>
      <w:r w:rsidRPr="00974EEC">
        <w:t>, 128, 512)</w:t>
      </w:r>
    </w:p>
    <w:p w:rsidR="00956BDF" w:rsidRPr="00956BDF" w:rsidRDefault="00956BDF" w:rsidP="00673DFD">
      <w:pPr>
        <w:pStyle w:val="Heading2"/>
        <w:jc w:val="both"/>
      </w:pPr>
      <w:r w:rsidRPr="00956BDF">
        <w:t>gatherCurrentSourceScanData.py</w:t>
      </w:r>
    </w:p>
    <w:p w:rsidR="00956BDF" w:rsidRDefault="00974EEC" w:rsidP="00673DFD">
      <w:pPr>
        <w:jc w:val="both"/>
      </w:pPr>
      <w:r>
        <w:t>The current source data is saved chunked to allow fast access to subsets of the data. This</w:t>
      </w:r>
      <w:r w:rsidR="0084456E">
        <w:t xml:space="preserve"> ability</w:t>
      </w:r>
      <w:r>
        <w:t xml:space="preserve"> is used in the batch processing scripts to reduce the memory requirements.</w:t>
      </w:r>
    </w:p>
    <w:p w:rsidR="00974EEC" w:rsidRDefault="00974EEC" w:rsidP="00673DFD">
      <w:pPr>
        <w:pStyle w:val="ListParagraph"/>
        <w:numPr>
          <w:ilvl w:val="0"/>
          <w:numId w:val="3"/>
        </w:numPr>
        <w:jc w:val="both"/>
      </w:pPr>
      <w:r w:rsidRPr="00974EEC">
        <w:t>"</w:t>
      </w:r>
      <w:r>
        <w:t>/</w:t>
      </w:r>
      <w:r w:rsidRPr="00974EEC">
        <w:t>analog"</w:t>
      </w:r>
      <w:r>
        <w:t>:</w:t>
      </w:r>
      <w:r w:rsidRPr="00974EEC">
        <w:t xml:space="preserve"> shape=(</w:t>
      </w:r>
      <w:proofErr w:type="spellStart"/>
      <w:r w:rsidRPr="00974EEC">
        <w:t>dataCount</w:t>
      </w:r>
      <w:proofErr w:type="spellEnd"/>
      <w:r w:rsidRPr="00974EEC">
        <w:t>, 352, 128, 512), chunks=(</w:t>
      </w:r>
      <w:proofErr w:type="spellStart"/>
      <w:r w:rsidRPr="00974EEC">
        <w:t>dataCount</w:t>
      </w:r>
      <w:proofErr w:type="spellEnd"/>
      <w:r w:rsidRPr="00974EEC">
        <w:t>, 352, 64, 64)</w:t>
      </w:r>
    </w:p>
    <w:p w:rsidR="00975A63" w:rsidRDefault="00975A63" w:rsidP="00673DFD">
      <w:pPr>
        <w:pStyle w:val="ListParagraph"/>
        <w:numPr>
          <w:ilvl w:val="0"/>
          <w:numId w:val="3"/>
        </w:numPr>
        <w:jc w:val="both"/>
      </w:pPr>
      <w:r w:rsidRPr="00974EEC">
        <w:t>"</w:t>
      </w:r>
      <w:r>
        <w:t>/digital</w:t>
      </w:r>
      <w:r w:rsidRPr="00974EEC">
        <w:t>"</w:t>
      </w:r>
      <w:r>
        <w:t>:</w:t>
      </w:r>
      <w:r w:rsidRPr="00974EEC">
        <w:t xml:space="preserve"> shape=(</w:t>
      </w:r>
      <w:proofErr w:type="spellStart"/>
      <w:r w:rsidRPr="00974EEC">
        <w:t>dataCount</w:t>
      </w:r>
      <w:proofErr w:type="spellEnd"/>
      <w:r w:rsidRPr="00974EEC">
        <w:t>, 352, 128, 512), chunks=(</w:t>
      </w:r>
      <w:proofErr w:type="spellStart"/>
      <w:r w:rsidRPr="00974EEC">
        <w:t>dataCount</w:t>
      </w:r>
      <w:proofErr w:type="spellEnd"/>
      <w:r w:rsidRPr="00974EEC">
        <w:t>, 352, 64, 64)</w:t>
      </w:r>
    </w:p>
    <w:p w:rsidR="00956BDF" w:rsidRDefault="00956BDF" w:rsidP="00673DFD">
      <w:pPr>
        <w:pStyle w:val="Heading2"/>
        <w:jc w:val="both"/>
      </w:pPr>
      <w:r w:rsidRPr="00956BDF">
        <w:t>gatherDarkData.py</w:t>
      </w:r>
    </w:p>
    <w:p w:rsidR="002B07E2" w:rsidRDefault="002B07E2" w:rsidP="00673DFD">
      <w:pPr>
        <w:jc w:val="both"/>
      </w:pPr>
      <w:r>
        <w:t xml:space="preserve">The dark data is not chunked, so the </w:t>
      </w:r>
      <w:r w:rsidR="0017433D">
        <w:t xml:space="preserve">entire </w:t>
      </w:r>
      <w:r>
        <w:t>data has to fit in RAM.</w:t>
      </w:r>
    </w:p>
    <w:p w:rsidR="002B07E2" w:rsidRDefault="002B07E2" w:rsidP="00673DFD">
      <w:pPr>
        <w:pStyle w:val="ListParagraph"/>
        <w:numPr>
          <w:ilvl w:val="0"/>
          <w:numId w:val="4"/>
        </w:numPr>
        <w:jc w:val="both"/>
      </w:pPr>
      <w:r>
        <w:t xml:space="preserve">“/analog”: </w:t>
      </w:r>
      <w:r w:rsidRPr="00974EEC">
        <w:t>shape=(</w:t>
      </w:r>
      <w:proofErr w:type="spellStart"/>
      <w:r w:rsidRPr="00974EEC">
        <w:t>dataCount</w:t>
      </w:r>
      <w:proofErr w:type="spellEnd"/>
      <w:r w:rsidRPr="00974EEC">
        <w:t>, 352, 128, 512)</w:t>
      </w:r>
    </w:p>
    <w:p w:rsidR="002B07E2" w:rsidRDefault="002B07E2" w:rsidP="00673DFD">
      <w:pPr>
        <w:pStyle w:val="ListParagraph"/>
        <w:numPr>
          <w:ilvl w:val="0"/>
          <w:numId w:val="4"/>
        </w:numPr>
        <w:jc w:val="both"/>
      </w:pPr>
      <w:r>
        <w:t xml:space="preserve">“/digital”: </w:t>
      </w:r>
      <w:r w:rsidRPr="00974EEC">
        <w:t>shape=(</w:t>
      </w:r>
      <w:proofErr w:type="spellStart"/>
      <w:r w:rsidRPr="00974EEC">
        <w:t>dataCount</w:t>
      </w:r>
      <w:proofErr w:type="spellEnd"/>
      <w:r w:rsidRPr="00974EEC">
        <w:t>, 352, 128, 512)</w:t>
      </w:r>
    </w:p>
    <w:p w:rsidR="004232C8" w:rsidRDefault="004232C8" w:rsidP="00673DFD">
      <w:pPr>
        <w:keepNext/>
        <w:jc w:val="both"/>
      </w:pPr>
      <w:bookmarkStart w:id="0" w:name="_GoBack"/>
      <w:r>
        <w:rPr>
          <w:noProof/>
        </w:rPr>
        <w:lastRenderedPageBreak/>
        <w:drawing>
          <wp:inline distT="0" distB="0" distL="0" distR="0" wp14:anchorId="6DEAD525" wp14:editId="64FFD8CA">
            <wp:extent cx="4863295" cy="81155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gevorkov\Desktop\agipdWorkflow.tiff"/>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863295" cy="8115510"/>
                    </a:xfrm>
                    <a:prstGeom prst="rect">
                      <a:avLst/>
                    </a:prstGeom>
                    <a:noFill/>
                    <a:ln>
                      <a:noFill/>
                    </a:ln>
                  </pic:spPr>
                </pic:pic>
              </a:graphicData>
            </a:graphic>
          </wp:inline>
        </w:drawing>
      </w:r>
      <w:bookmarkEnd w:id="0"/>
    </w:p>
    <w:p w:rsidR="004232C8" w:rsidRPr="004C5D00" w:rsidRDefault="004232C8" w:rsidP="00673DFD">
      <w:pPr>
        <w:pStyle w:val="Caption"/>
        <w:jc w:val="both"/>
      </w:pPr>
      <w:bookmarkStart w:id="1" w:name="_Ref478954862"/>
      <w:bookmarkStart w:id="2" w:name="_Ref478954840"/>
      <w:r>
        <w:t xml:space="preserve">Figure </w:t>
      </w:r>
      <w:fldSimple w:instr=" SEQ Figure \* ARABIC ">
        <w:r w:rsidR="00411823">
          <w:rPr>
            <w:noProof/>
          </w:rPr>
          <w:t>1</w:t>
        </w:r>
      </w:fldSimple>
      <w:bookmarkEnd w:id="1"/>
      <w:r>
        <w:t>: basic calibration workflow</w:t>
      </w:r>
      <w:bookmarkEnd w:id="2"/>
    </w:p>
    <w:p w:rsidR="0017433D" w:rsidRDefault="0017433D" w:rsidP="00673DFD">
      <w:pPr>
        <w:pStyle w:val="Heading1"/>
        <w:jc w:val="both"/>
      </w:pPr>
      <w:r>
        <w:lastRenderedPageBreak/>
        <w:t>Batch process scripts</w:t>
      </w:r>
    </w:p>
    <w:p w:rsidR="0017433D" w:rsidRDefault="0017433D" w:rsidP="00673DFD">
      <w:pPr>
        <w:pStyle w:val="Heading2"/>
        <w:jc w:val="both"/>
      </w:pPr>
      <w:r>
        <w:t>batchProcess</w:t>
      </w:r>
      <w:r w:rsidRPr="00956BDF">
        <w:t>XRayTubeData.py</w:t>
      </w:r>
    </w:p>
    <w:p w:rsidR="00B12A73" w:rsidRDefault="00B12A73" w:rsidP="00673DFD">
      <w:pPr>
        <w:jc w:val="both"/>
      </w:pPr>
      <w:r>
        <w:t xml:space="preserve">This script parallelizes the application of the function </w:t>
      </w:r>
      <w:proofErr w:type="spellStart"/>
      <w:proofErr w:type="gramStart"/>
      <w:r w:rsidRPr="00B12A73">
        <w:t>getOnePhotonAdcCountsXRayTubeData</w:t>
      </w:r>
      <w:proofErr w:type="spellEnd"/>
      <w:r>
        <w:t>(</w:t>
      </w:r>
      <w:proofErr w:type="gramEnd"/>
      <w:r>
        <w:t>) to all the data.</w:t>
      </w:r>
    </w:p>
    <w:p w:rsidR="00B12A73" w:rsidRDefault="00B12A73" w:rsidP="00673DFD">
      <w:pPr>
        <w:jc w:val="both"/>
      </w:pPr>
      <w:r>
        <w:t xml:space="preserve">The algorithm tries to identify the ADC count per photon. It does so by finding peaks </w:t>
      </w:r>
      <w:r w:rsidR="004232C8">
        <w:t xml:space="preserve">in the histogram of the data. Test data used for developing this algorithm showed a strong drift over time. This drift is removed by subtraction of a </w:t>
      </w:r>
      <w:proofErr w:type="spellStart"/>
      <w:r w:rsidR="004232C8">
        <w:t>lowpass</w:t>
      </w:r>
      <w:proofErr w:type="spellEnd"/>
      <w:r w:rsidR="004232C8">
        <w:t xml:space="preserve">. The </w:t>
      </w:r>
      <w:proofErr w:type="spellStart"/>
      <w:r w:rsidR="004232C8">
        <w:t>lowpass</w:t>
      </w:r>
      <w:proofErr w:type="spellEnd"/>
      <w:r w:rsidR="004232C8">
        <w:t xml:space="preserve"> is created by a </w:t>
      </w:r>
      <w:r w:rsidR="007A5BA7">
        <w:t xml:space="preserve">(custom and fast) </w:t>
      </w:r>
      <w:r w:rsidR="004232C8">
        <w:t>running median filter</w:t>
      </w:r>
      <w:r w:rsidR="008E597D">
        <w:t>, s</w:t>
      </w:r>
      <w:r w:rsidR="004232C8">
        <w:t xml:space="preserve">ee </w:t>
      </w:r>
      <w:r w:rsidR="008E597D">
        <w:fldChar w:fldCharType="begin"/>
      </w:r>
      <w:r w:rsidR="008E597D">
        <w:instrText xml:space="preserve"> REF _Ref478991669 \h </w:instrText>
      </w:r>
      <w:r w:rsidR="00673DFD">
        <w:instrText xml:space="preserve"> \* MERGEFORMAT </w:instrText>
      </w:r>
      <w:r w:rsidR="008E597D">
        <w:fldChar w:fldCharType="separate"/>
      </w:r>
      <w:r w:rsidR="00411823">
        <w:t xml:space="preserve">Figure </w:t>
      </w:r>
      <w:r w:rsidR="00411823">
        <w:rPr>
          <w:noProof/>
        </w:rPr>
        <w:t>2</w:t>
      </w:r>
      <w:r w:rsidR="008E597D">
        <w:fldChar w:fldCharType="end"/>
      </w:r>
      <w:r w:rsidR="008E597D">
        <w:t>.</w:t>
      </w:r>
    </w:p>
    <w:p w:rsidR="00CA6F5C" w:rsidRDefault="00383BF4" w:rsidP="00673DFD">
      <w:pPr>
        <w:jc w:val="both"/>
      </w:pPr>
      <w:r>
        <w:t xml:space="preserve">The algorithm identifies peaks using the function </w:t>
      </w:r>
      <w:proofErr w:type="spellStart"/>
      <w:r w:rsidRPr="00383BF4">
        <w:t>find_peaks_</w:t>
      </w:r>
      <w:proofErr w:type="gramStart"/>
      <w:r w:rsidRPr="00383BF4">
        <w:t>cwt</w:t>
      </w:r>
      <w:proofErr w:type="spellEnd"/>
      <w:r>
        <w:t>(</w:t>
      </w:r>
      <w:proofErr w:type="gramEnd"/>
      <w:r>
        <w:t xml:space="preserve">) from the </w:t>
      </w:r>
      <w:proofErr w:type="spellStart"/>
      <w:r>
        <w:t>scipy</w:t>
      </w:r>
      <w:proofErr w:type="spellEnd"/>
      <w:r>
        <w:t xml:space="preserve"> library. The ADC count per photon is computed using the distance between the two highest peaks in the histogram.</w:t>
      </w:r>
    </w:p>
    <w:p w:rsidR="00383BF4" w:rsidRDefault="00383BF4" w:rsidP="00673DFD">
      <w:pPr>
        <w:jc w:val="both"/>
      </w:pPr>
      <w:r>
        <w:t>As a quality measure, the “valley depth”</w:t>
      </w:r>
      <w:r w:rsidR="00C43CEE">
        <w:t xml:space="preserve"> of the smoothened Histogram</w:t>
      </w:r>
      <w:r>
        <w:t xml:space="preserve"> between the two highest peaks is taken.</w:t>
      </w:r>
    </w:p>
    <w:p w:rsidR="00B12A73" w:rsidRDefault="00B12A73" w:rsidP="00673DFD">
      <w:pPr>
        <w:jc w:val="both"/>
      </w:pPr>
      <w:r>
        <w:t xml:space="preserve">The output file </w:t>
      </w:r>
      <w:r w:rsidR="000F4CC6">
        <w:t xml:space="preserve">contains </w:t>
      </w:r>
      <w:r>
        <w:t xml:space="preserve">the following </w:t>
      </w:r>
      <w:r w:rsidR="000F4CC6">
        <w:t>datasets</w:t>
      </w:r>
      <w:r>
        <w:t>:</w:t>
      </w:r>
    </w:p>
    <w:p w:rsidR="00B12A73" w:rsidRDefault="00B12A73" w:rsidP="00673DFD">
      <w:pPr>
        <w:pStyle w:val="ListParagraph"/>
        <w:numPr>
          <w:ilvl w:val="0"/>
          <w:numId w:val="5"/>
        </w:numPr>
        <w:jc w:val="both"/>
      </w:pPr>
      <w:r>
        <w:t>"/</w:t>
      </w:r>
      <w:proofErr w:type="spellStart"/>
      <w:r>
        <w:t>photonSpacing</w:t>
      </w:r>
      <w:proofErr w:type="spellEnd"/>
      <w:r>
        <w:t>": shape=(128, 512)</w:t>
      </w:r>
    </w:p>
    <w:p w:rsidR="00B12A73" w:rsidRDefault="00B12A73" w:rsidP="00673DFD">
      <w:pPr>
        <w:pStyle w:val="ListParagraph"/>
        <w:numPr>
          <w:ilvl w:val="0"/>
          <w:numId w:val="5"/>
        </w:numPr>
        <w:jc w:val="both"/>
      </w:pPr>
      <w:r>
        <w:t>"/quality": shape=(128, 512)</w:t>
      </w:r>
    </w:p>
    <w:p w:rsidR="008E325B" w:rsidRDefault="008E325B" w:rsidP="00673DFD">
      <w:pPr>
        <w:keepNext/>
        <w:jc w:val="both"/>
      </w:pPr>
      <w:r>
        <w:rPr>
          <w:noProof/>
        </w:rPr>
        <w:drawing>
          <wp:inline distT="0" distB="0" distL="0" distR="0" wp14:anchorId="462C9845" wp14:editId="37DA7592">
            <wp:extent cx="5952860" cy="3694176"/>
            <wp:effectExtent l="0" t="0" r="0" b="1905"/>
            <wp:docPr id="7" name="Picture 7" descr="C:\Users\gevorkov\Desktop\driftCorre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gevorkov\Desktop\driftCorrection.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0266" t="4126" r="7791" b="8985"/>
                    <a:stretch/>
                  </pic:blipFill>
                  <pic:spPr bwMode="auto">
                    <a:xfrm>
                      <a:off x="0" y="0"/>
                      <a:ext cx="6041966" cy="3749473"/>
                    </a:xfrm>
                    <a:prstGeom prst="rect">
                      <a:avLst/>
                    </a:prstGeom>
                    <a:noFill/>
                    <a:ln>
                      <a:noFill/>
                    </a:ln>
                    <a:extLst>
                      <a:ext uri="{53640926-AAD7-44D8-BBD7-CCE9431645EC}">
                        <a14:shadowObscured xmlns:a14="http://schemas.microsoft.com/office/drawing/2010/main"/>
                      </a:ext>
                    </a:extLst>
                  </pic:spPr>
                </pic:pic>
              </a:graphicData>
            </a:graphic>
          </wp:inline>
        </w:drawing>
      </w:r>
    </w:p>
    <w:p w:rsidR="008E325B" w:rsidRDefault="008E325B" w:rsidP="00673DFD">
      <w:pPr>
        <w:pStyle w:val="Caption"/>
        <w:jc w:val="both"/>
      </w:pPr>
      <w:bookmarkStart w:id="3" w:name="_Ref478991669"/>
      <w:r>
        <w:t xml:space="preserve">Figure </w:t>
      </w:r>
      <w:fldSimple w:instr=" SEQ Figure \* ARABIC ">
        <w:r w:rsidR="00411823">
          <w:rPr>
            <w:noProof/>
          </w:rPr>
          <w:t>2</w:t>
        </w:r>
      </w:fldSimple>
      <w:bookmarkEnd w:id="3"/>
      <w:r>
        <w:t xml:space="preserve">: Drift correction for </w:t>
      </w:r>
      <w:proofErr w:type="spellStart"/>
      <w:r>
        <w:t>histogramming</w:t>
      </w:r>
      <w:proofErr w:type="spellEnd"/>
      <w:r>
        <w:t xml:space="preserve"> X-ray tube data</w:t>
      </w:r>
    </w:p>
    <w:p w:rsidR="008E325B" w:rsidRPr="00B12A73" w:rsidRDefault="008E325B" w:rsidP="00673DFD">
      <w:pPr>
        <w:jc w:val="both"/>
      </w:pPr>
    </w:p>
    <w:p w:rsidR="0017433D" w:rsidRDefault="0017433D" w:rsidP="00673DFD">
      <w:pPr>
        <w:pStyle w:val="Heading2"/>
        <w:jc w:val="both"/>
      </w:pPr>
      <w:r>
        <w:lastRenderedPageBreak/>
        <w:t>batchProcess</w:t>
      </w:r>
      <w:r w:rsidRPr="00956BDF">
        <w:t>CurrentSourceScanData.py</w:t>
      </w:r>
    </w:p>
    <w:p w:rsidR="00476770" w:rsidRDefault="00476770" w:rsidP="00673DFD">
      <w:pPr>
        <w:jc w:val="both"/>
      </w:pPr>
      <w:r>
        <w:t xml:space="preserve">This script parallelizes the application of the function </w:t>
      </w:r>
      <w:proofErr w:type="gramStart"/>
      <w:r w:rsidRPr="00476770">
        <w:t>fit3DynamicScanSlopes</w:t>
      </w:r>
      <w:r>
        <w:t>(</w:t>
      </w:r>
      <w:proofErr w:type="gramEnd"/>
      <w:r>
        <w:t>) to all the data.</w:t>
      </w:r>
    </w:p>
    <w:p w:rsidR="00476770" w:rsidRDefault="00476770" w:rsidP="00673DFD">
      <w:pPr>
        <w:jc w:val="both"/>
      </w:pPr>
      <w:r>
        <w:t>The algorithm works in two steps:</w:t>
      </w:r>
    </w:p>
    <w:p w:rsidR="00476770" w:rsidRDefault="00617B49" w:rsidP="00673DFD">
      <w:pPr>
        <w:pStyle w:val="ListParagraph"/>
        <w:numPr>
          <w:ilvl w:val="0"/>
          <w:numId w:val="6"/>
        </w:numPr>
        <w:jc w:val="both"/>
      </w:pPr>
      <w:r>
        <w:t xml:space="preserve">Fit mean digital values </w:t>
      </w:r>
      <w:r w:rsidR="00476770">
        <w:t>of the three gain stages</w:t>
      </w:r>
    </w:p>
    <w:p w:rsidR="00476770" w:rsidRDefault="00476770" w:rsidP="00673DFD">
      <w:pPr>
        <w:pStyle w:val="ListParagraph"/>
        <w:numPr>
          <w:ilvl w:val="0"/>
          <w:numId w:val="6"/>
        </w:numPr>
        <w:jc w:val="both"/>
      </w:pPr>
      <w:r>
        <w:t>Fit a line to every gain stage</w:t>
      </w:r>
    </w:p>
    <w:p w:rsidR="00476770" w:rsidRDefault="00476770" w:rsidP="00673DFD">
      <w:pPr>
        <w:jc w:val="both"/>
      </w:pPr>
      <w:r>
        <w:t xml:space="preserve">Since this script takes several hours to complete, optimization is an important issue here. This is the reason, why instead of the easy-to-use function </w:t>
      </w:r>
      <w:proofErr w:type="spellStart"/>
      <w:r w:rsidRPr="00383BF4">
        <w:t>find_peaks_</w:t>
      </w:r>
      <w:proofErr w:type="gramStart"/>
      <w:r w:rsidRPr="00383BF4">
        <w:t>cwt</w:t>
      </w:r>
      <w:proofErr w:type="spellEnd"/>
      <w:r>
        <w:t>(</w:t>
      </w:r>
      <w:proofErr w:type="gramEnd"/>
      <w:r>
        <w:t xml:space="preserve">) from the </w:t>
      </w:r>
      <w:proofErr w:type="spellStart"/>
      <w:r>
        <w:t>scipy</w:t>
      </w:r>
      <w:proofErr w:type="spellEnd"/>
      <w:r>
        <w:t xml:space="preserve"> library a </w:t>
      </w:r>
      <w:r w:rsidR="00C750CF">
        <w:t xml:space="preserve">fast </w:t>
      </w:r>
      <w:r>
        <w:t>simplified adaptation of the k-means algorithm is used to determine the digital values of the gain stages.</w:t>
      </w:r>
    </w:p>
    <w:p w:rsidR="007A5BA7" w:rsidRDefault="00B63380" w:rsidP="00673DFD">
      <w:pPr>
        <w:jc w:val="both"/>
      </w:pPr>
      <w:r>
        <w:t xml:space="preserve">The analog data is filtered </w:t>
      </w:r>
      <w:r w:rsidR="00F9273E">
        <w:t>to remove spikes above a hardcoded width (</w:t>
      </w:r>
      <w:proofErr w:type="spellStart"/>
      <w:r w:rsidR="007A5BA7">
        <w:t>maxSpikeWidth</w:t>
      </w:r>
      <w:proofErr w:type="spellEnd"/>
      <w:r w:rsidR="007A5BA7">
        <w:t xml:space="preserve"> = </w:t>
      </w:r>
      <w:r w:rsidR="00F9273E">
        <w:t>2) and height (</w:t>
      </w:r>
      <w:proofErr w:type="spellStart"/>
      <w:r w:rsidR="007A5BA7">
        <w:t>minSpkieHeigh</w:t>
      </w:r>
      <w:proofErr w:type="spellEnd"/>
      <w:r w:rsidR="007A5BA7">
        <w:t xml:space="preserve"> = </w:t>
      </w:r>
      <w:r w:rsidR="00F9273E">
        <w:t xml:space="preserve">300). Only spike values are changed, </w:t>
      </w:r>
      <w:r w:rsidR="00617B49">
        <w:t xml:space="preserve">the </w:t>
      </w:r>
      <w:r w:rsidR="00F9273E">
        <w:t xml:space="preserve">rest of the data remains the same. </w:t>
      </w:r>
    </w:p>
    <w:p w:rsidR="00C750CF" w:rsidRDefault="00F9273E" w:rsidP="00673DFD">
      <w:pPr>
        <w:jc w:val="both"/>
      </w:pPr>
      <w:r>
        <w:t xml:space="preserve">From the digital </w:t>
      </w:r>
      <w:r w:rsidR="00E64D0E">
        <w:t>means</w:t>
      </w:r>
      <w:r>
        <w:t xml:space="preserve">, the analog values belonging to a gain stage are identified. Parts close to the borders are neglected (hardcoded constant </w:t>
      </w:r>
      <w:proofErr w:type="spellStart"/>
      <w:r w:rsidRPr="00F9273E">
        <w:t>linearFitDataShrinkFactor</w:t>
      </w:r>
      <w:proofErr w:type="spellEnd"/>
      <w:r w:rsidR="005268AA">
        <w:t>=0.3</w:t>
      </w:r>
      <w:r>
        <w:t xml:space="preserve">) to avoid fitting the line </w:t>
      </w:r>
      <w:r w:rsidR="00A95F37">
        <w:t>t</w:t>
      </w:r>
      <w:r>
        <w:t xml:space="preserve">o nonlinearities. For the center part a least squares approach is used to fit the line. For an example fit see </w:t>
      </w:r>
      <w:r>
        <w:fldChar w:fldCharType="begin"/>
      </w:r>
      <w:r>
        <w:instrText xml:space="preserve"> REF _Ref479026373 \h </w:instrText>
      </w:r>
      <w:r w:rsidR="00673DFD">
        <w:instrText xml:space="preserve"> \* MERGEFORMAT </w:instrText>
      </w:r>
      <w:r>
        <w:fldChar w:fldCharType="separate"/>
      </w:r>
      <w:r w:rsidR="00411823">
        <w:t xml:space="preserve">Figure </w:t>
      </w:r>
      <w:r w:rsidR="00411823">
        <w:rPr>
          <w:noProof/>
        </w:rPr>
        <w:t>3</w:t>
      </w:r>
      <w:r>
        <w:fldChar w:fldCharType="end"/>
      </w:r>
      <w:r>
        <w:t>.</w:t>
      </w:r>
    </w:p>
    <w:p w:rsidR="008E325B" w:rsidRDefault="008E325B" w:rsidP="00673DFD">
      <w:pPr>
        <w:keepNext/>
        <w:jc w:val="both"/>
      </w:pPr>
      <w:r>
        <w:rPr>
          <w:noProof/>
        </w:rPr>
        <w:drawing>
          <wp:inline distT="0" distB="0" distL="0" distR="0" wp14:anchorId="52DD2819" wp14:editId="09581A8E">
            <wp:extent cx="6276441" cy="3667068"/>
            <wp:effectExtent l="0" t="0" r="0" b="0"/>
            <wp:docPr id="8" name="Picture 8" descr="C:\Users\gevorkov\Desktop\current source line fit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gevorkov\Desktop\current source line fitting.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9648" t="9446" r="9012" b="7873"/>
                    <a:stretch/>
                  </pic:blipFill>
                  <pic:spPr bwMode="auto">
                    <a:xfrm>
                      <a:off x="0" y="0"/>
                      <a:ext cx="6340534" cy="3704515"/>
                    </a:xfrm>
                    <a:prstGeom prst="rect">
                      <a:avLst/>
                    </a:prstGeom>
                    <a:noFill/>
                    <a:ln>
                      <a:noFill/>
                    </a:ln>
                    <a:extLst>
                      <a:ext uri="{53640926-AAD7-44D8-BBD7-CCE9431645EC}">
                        <a14:shadowObscured xmlns:a14="http://schemas.microsoft.com/office/drawing/2010/main"/>
                      </a:ext>
                    </a:extLst>
                  </pic:spPr>
                </pic:pic>
              </a:graphicData>
            </a:graphic>
          </wp:inline>
        </w:drawing>
      </w:r>
    </w:p>
    <w:p w:rsidR="008E325B" w:rsidRDefault="008E325B" w:rsidP="00673DFD">
      <w:pPr>
        <w:pStyle w:val="Caption"/>
        <w:jc w:val="both"/>
      </w:pPr>
      <w:bookmarkStart w:id="4" w:name="_Ref479026373"/>
      <w:r>
        <w:t xml:space="preserve">Figure </w:t>
      </w:r>
      <w:fldSimple w:instr=" SEQ Figure \* ARABIC ">
        <w:r w:rsidR="00411823">
          <w:rPr>
            <w:noProof/>
          </w:rPr>
          <w:t>3</w:t>
        </w:r>
      </w:fldSimple>
      <w:bookmarkEnd w:id="4"/>
      <w:r>
        <w:t>: Current source line fitting. Data in the red region is used to fit the line that is extrapolated to the green region. Every gain stage has its own line</w:t>
      </w:r>
    </w:p>
    <w:p w:rsidR="00F9273E" w:rsidRDefault="00F9273E" w:rsidP="00673DFD">
      <w:pPr>
        <w:jc w:val="both"/>
      </w:pPr>
      <w:r>
        <w:t xml:space="preserve">As a quality measurement </w:t>
      </w:r>
      <w:r w:rsidR="003A186B">
        <w:t xml:space="preserve">for digital and analog, the standard deviation of the data in the region that is used for linear fitting is </w:t>
      </w:r>
      <w:r w:rsidR="00184ADB">
        <w:t>computed.</w:t>
      </w:r>
    </w:p>
    <w:p w:rsidR="006719A6" w:rsidRDefault="006719A6" w:rsidP="00673DFD">
      <w:pPr>
        <w:jc w:val="both"/>
      </w:pPr>
      <w:r>
        <w:lastRenderedPageBreak/>
        <w:t xml:space="preserve">The thresholds for the digital values are computed as means of the respective </w:t>
      </w:r>
      <w:r w:rsidR="00871881">
        <w:t xml:space="preserve">two </w:t>
      </w:r>
      <w:r>
        <w:t xml:space="preserve">digital </w:t>
      </w:r>
      <w:r w:rsidR="00145439">
        <w:t>means</w:t>
      </w:r>
      <w:r>
        <w:t>. As a quality measure for a threshold, the spacing between the respective digital values divided by the sum of their standard deviations is used. This value is called “</w:t>
      </w:r>
      <w:proofErr w:type="spellStart"/>
      <w:r w:rsidRPr="006719A6">
        <w:t>digitalSpacingsSafetyFactor</w:t>
      </w:r>
      <w:proofErr w:type="spellEnd"/>
      <w:r>
        <w:t>”.</w:t>
      </w:r>
    </w:p>
    <w:p w:rsidR="000F4CC6" w:rsidRDefault="000F4CC6" w:rsidP="00673DFD">
      <w:pPr>
        <w:jc w:val="both"/>
      </w:pPr>
      <w:r>
        <w:t>The output files contain the following datasets</w:t>
      </w:r>
      <w:r w:rsidR="00234257">
        <w:t>:</w:t>
      </w:r>
    </w:p>
    <w:p w:rsidR="00234257" w:rsidRDefault="00234257" w:rsidP="00673DFD">
      <w:pPr>
        <w:jc w:val="both"/>
      </w:pPr>
      <w:r>
        <w:t>Analog gains file:</w:t>
      </w:r>
    </w:p>
    <w:p w:rsidR="00234257" w:rsidRDefault="00234257" w:rsidP="00673DFD">
      <w:pPr>
        <w:pStyle w:val="ListParagraph"/>
        <w:numPr>
          <w:ilvl w:val="0"/>
          <w:numId w:val="7"/>
        </w:numPr>
        <w:jc w:val="both"/>
      </w:pPr>
      <w:r>
        <w:t>"/</w:t>
      </w:r>
      <w:proofErr w:type="spellStart"/>
      <w:r>
        <w:t>analogGains</w:t>
      </w:r>
      <w:proofErr w:type="spellEnd"/>
      <w:r>
        <w:t>": shape=(3, 352, 128, 512)</w:t>
      </w:r>
    </w:p>
    <w:p w:rsidR="00234257" w:rsidRDefault="00234257" w:rsidP="00673DFD">
      <w:pPr>
        <w:pStyle w:val="ListParagraph"/>
        <w:numPr>
          <w:ilvl w:val="0"/>
          <w:numId w:val="7"/>
        </w:numPr>
        <w:jc w:val="both"/>
      </w:pPr>
      <w:r>
        <w:t>"/</w:t>
      </w:r>
      <w:proofErr w:type="spellStart"/>
      <w:r>
        <w:t>anlogLineOffsets</w:t>
      </w:r>
      <w:proofErr w:type="spellEnd"/>
      <w:r>
        <w:t>", shape=(3, 352, 128, 512)</w:t>
      </w:r>
    </w:p>
    <w:p w:rsidR="00234257" w:rsidRDefault="00234257" w:rsidP="00673DFD">
      <w:pPr>
        <w:pStyle w:val="ListParagraph"/>
        <w:numPr>
          <w:ilvl w:val="0"/>
          <w:numId w:val="7"/>
        </w:numPr>
        <w:jc w:val="both"/>
      </w:pPr>
      <w:r>
        <w:t>"/</w:t>
      </w:r>
      <w:proofErr w:type="spellStart"/>
      <w:r>
        <w:t>analogFitStdDevs</w:t>
      </w:r>
      <w:proofErr w:type="spellEnd"/>
      <w:r>
        <w:t>", shape=(3, 352, 128, 512)</w:t>
      </w:r>
    </w:p>
    <w:p w:rsidR="00234257" w:rsidRDefault="001B2746" w:rsidP="00673DFD">
      <w:pPr>
        <w:jc w:val="both"/>
      </w:pPr>
      <w:r>
        <w:t>Digital means file:</w:t>
      </w:r>
    </w:p>
    <w:p w:rsidR="001B2746" w:rsidRDefault="001B2746" w:rsidP="00673DFD">
      <w:pPr>
        <w:pStyle w:val="ListParagraph"/>
        <w:numPr>
          <w:ilvl w:val="0"/>
          <w:numId w:val="8"/>
        </w:numPr>
        <w:jc w:val="both"/>
      </w:pPr>
      <w:r>
        <w:t>"/</w:t>
      </w:r>
      <w:proofErr w:type="spellStart"/>
      <w:r>
        <w:t>digitalMeans</w:t>
      </w:r>
      <w:proofErr w:type="spellEnd"/>
      <w:r>
        <w:t>", shape=(352, 3, 128, 512)</w:t>
      </w:r>
    </w:p>
    <w:p w:rsidR="001B2746" w:rsidRDefault="001B2746" w:rsidP="00673DFD">
      <w:pPr>
        <w:pStyle w:val="ListParagraph"/>
        <w:numPr>
          <w:ilvl w:val="0"/>
          <w:numId w:val="8"/>
        </w:numPr>
        <w:jc w:val="both"/>
      </w:pPr>
      <w:r>
        <w:t>"/</w:t>
      </w:r>
      <w:proofErr w:type="spellStart"/>
      <w:r>
        <w:t>digitalThresholds</w:t>
      </w:r>
      <w:proofErr w:type="spellEnd"/>
      <w:r>
        <w:t>", shape=(2, 352, 128, 512)</w:t>
      </w:r>
    </w:p>
    <w:p w:rsidR="001B2746" w:rsidRDefault="001B2746" w:rsidP="00673DFD">
      <w:pPr>
        <w:pStyle w:val="ListParagraph"/>
        <w:numPr>
          <w:ilvl w:val="0"/>
          <w:numId w:val="8"/>
        </w:numPr>
        <w:jc w:val="both"/>
      </w:pPr>
      <w:r>
        <w:t>"/</w:t>
      </w:r>
      <w:proofErr w:type="spellStart"/>
      <w:r>
        <w:t>digitalStdDeviations</w:t>
      </w:r>
      <w:proofErr w:type="spellEnd"/>
      <w:r>
        <w:t>", shape=(352, 3, 128, 512)</w:t>
      </w:r>
    </w:p>
    <w:p w:rsidR="001B2746" w:rsidRDefault="00C62F96" w:rsidP="00673DFD">
      <w:pPr>
        <w:pStyle w:val="ListParagraph"/>
        <w:numPr>
          <w:ilvl w:val="0"/>
          <w:numId w:val="8"/>
        </w:numPr>
        <w:jc w:val="both"/>
      </w:pPr>
      <w:r w:rsidRPr="00C62F96">
        <w:t>"</w:t>
      </w:r>
      <w:r>
        <w:t>/</w:t>
      </w:r>
      <w:proofErr w:type="spellStart"/>
      <w:r w:rsidRPr="00C62F96">
        <w:t>digitalSpacingsSafetyFactors</w:t>
      </w:r>
      <w:proofErr w:type="spellEnd"/>
      <w:r w:rsidRPr="00C62F96">
        <w:t>", shape=(352, 2, 128, 512)</w:t>
      </w:r>
    </w:p>
    <w:p w:rsidR="0017433D" w:rsidRPr="0017433D" w:rsidRDefault="0017433D" w:rsidP="00673DFD">
      <w:pPr>
        <w:pStyle w:val="Heading2"/>
        <w:jc w:val="both"/>
      </w:pPr>
      <w:r>
        <w:t>batchProcess</w:t>
      </w:r>
      <w:r w:rsidRPr="00956BDF">
        <w:t>DarkData.py</w:t>
      </w:r>
    </w:p>
    <w:p w:rsidR="002B07E2" w:rsidRDefault="0050049E" w:rsidP="00673DFD">
      <w:pPr>
        <w:jc w:val="both"/>
      </w:pPr>
      <w:r>
        <w:t>This script computes mean and standard deviation of the dark data for every cell.</w:t>
      </w:r>
    </w:p>
    <w:p w:rsidR="0050049E" w:rsidRDefault="0050049E" w:rsidP="00673DFD">
      <w:pPr>
        <w:jc w:val="both"/>
      </w:pPr>
      <w:r>
        <w:t>The output files contain the following datasets:</w:t>
      </w:r>
    </w:p>
    <w:p w:rsidR="00A64118" w:rsidRDefault="0050049E" w:rsidP="00673DFD">
      <w:pPr>
        <w:pStyle w:val="ListParagraph"/>
        <w:numPr>
          <w:ilvl w:val="0"/>
          <w:numId w:val="9"/>
        </w:numPr>
        <w:jc w:val="both"/>
      </w:pPr>
      <w:r>
        <w:t>"/</w:t>
      </w:r>
      <w:proofErr w:type="spellStart"/>
      <w:r>
        <w:t>darkOffset</w:t>
      </w:r>
      <w:proofErr w:type="spellEnd"/>
      <w:r>
        <w:t>": shape=(352, 128, 512)</w:t>
      </w:r>
    </w:p>
    <w:p w:rsidR="0050049E" w:rsidRDefault="0050049E" w:rsidP="00673DFD">
      <w:pPr>
        <w:pStyle w:val="ListParagraph"/>
        <w:numPr>
          <w:ilvl w:val="0"/>
          <w:numId w:val="9"/>
        </w:numPr>
        <w:jc w:val="both"/>
      </w:pPr>
      <w:r>
        <w:t>"/</w:t>
      </w:r>
      <w:proofErr w:type="spellStart"/>
      <w:r>
        <w:t>darkStandardDeviation</w:t>
      </w:r>
      <w:proofErr w:type="spellEnd"/>
      <w:r>
        <w:t>": shape=(352, 128, 512)</w:t>
      </w:r>
    </w:p>
    <w:p w:rsidR="0088095E" w:rsidRDefault="0088095E" w:rsidP="00673DFD">
      <w:pPr>
        <w:pStyle w:val="Heading1"/>
        <w:jc w:val="both"/>
      </w:pPr>
      <w:r>
        <w:t>Combining necessary constants for equalization</w:t>
      </w:r>
    </w:p>
    <w:p w:rsidR="0088095E" w:rsidRDefault="0088095E" w:rsidP="00673DFD">
      <w:pPr>
        <w:jc w:val="both"/>
      </w:pPr>
      <w:r>
        <w:t xml:space="preserve">The script </w:t>
      </w:r>
      <w:r w:rsidRPr="0088095E">
        <w:t>combineCalibrationData.py</w:t>
      </w:r>
      <w:r>
        <w:t xml:space="preserve"> combines the constants needed for equalization in one file. </w:t>
      </w:r>
    </w:p>
    <w:p w:rsidR="0088095E" w:rsidRDefault="0088095E" w:rsidP="00673DFD">
      <w:pPr>
        <w:jc w:val="both"/>
      </w:pPr>
      <w:r>
        <w:t xml:space="preserve">The analog gains given in </w:t>
      </w:r>
      <m:oMath>
        <m:f>
          <m:fPr>
            <m:type m:val="lin"/>
            <m:ctrlPr>
              <w:rPr>
                <w:rFonts w:ascii="Cambria Math" w:hAnsi="Cambria Math"/>
                <w:i/>
              </w:rPr>
            </m:ctrlPr>
          </m:fPr>
          <m:num>
            <m:r>
              <w:rPr>
                <w:rFonts w:ascii="Cambria Math" w:hAnsi="Cambria Math"/>
              </w:rPr>
              <m:t>ADC</m:t>
            </m:r>
          </m:num>
          <m:den>
            <m:r>
              <w:rPr>
                <w:rFonts w:ascii="Cambria Math" w:hAnsi="Cambria Math"/>
              </w:rPr>
              <m:t>integrationTime</m:t>
            </m:r>
          </m:den>
        </m:f>
      </m:oMath>
      <w:r w:rsidR="00770459">
        <w:t xml:space="preserve"> </w:t>
      </w:r>
      <w:r>
        <w:t xml:space="preserve">are translated into </w:t>
      </w:r>
      <m:oMath>
        <m:f>
          <m:fPr>
            <m:type m:val="lin"/>
            <m:ctrlPr>
              <w:rPr>
                <w:rFonts w:ascii="Cambria Math" w:hAnsi="Cambria Math"/>
                <w:i/>
              </w:rPr>
            </m:ctrlPr>
          </m:fPr>
          <m:num>
            <m:r>
              <m:rPr>
                <m:sty m:val="p"/>
              </m:rPr>
              <w:rPr>
                <w:rFonts w:ascii="Cambria Math" w:hAnsi="Cambria Math"/>
              </w:rPr>
              <m:t>keV</m:t>
            </m:r>
          </m:num>
          <m:den>
            <m:r>
              <m:rPr>
                <m:sty m:val="p"/>
              </m:rPr>
              <w:rPr>
                <w:rFonts w:ascii="Cambria Math" w:hAnsi="Cambria Math"/>
              </w:rPr>
              <m:t>ADC</m:t>
            </m:r>
          </m:den>
        </m:f>
      </m:oMath>
      <w:r w:rsidR="00770459">
        <w:t xml:space="preserve"> </w:t>
      </w:r>
      <w:r>
        <w:t>/. For this</w:t>
      </w:r>
      <w:r w:rsidR="004B1007">
        <w:t>,</w:t>
      </w:r>
      <w:r>
        <w:t xml:space="preserve"> the </w:t>
      </w:r>
      <w:proofErr w:type="spellStart"/>
      <w:r>
        <w:t>photonSpacing</w:t>
      </w:r>
      <w:proofErr w:type="spellEnd"/>
      <w:r>
        <w:t xml:space="preserve"> data computed by </w:t>
      </w:r>
      <w:r w:rsidRPr="0088095E">
        <w:t>batchProcessXRayTubeData.py</w:t>
      </w:r>
      <w:r>
        <w:t xml:space="preserve"> is used.</w:t>
      </w:r>
    </w:p>
    <w:p w:rsidR="00207451" w:rsidRPr="0088095E" w:rsidRDefault="00207451" w:rsidP="00673DFD">
      <w:pPr>
        <w:jc w:val="both"/>
      </w:pPr>
      <w:r>
        <w:t xml:space="preserve">For the high gain dark offset the </w:t>
      </w:r>
      <w:proofErr w:type="spellStart"/>
      <w:r>
        <w:t>darkOffset</w:t>
      </w:r>
      <w:proofErr w:type="spellEnd"/>
      <w:r>
        <w:t xml:space="preserve"> produced by </w:t>
      </w:r>
      <w:r w:rsidRPr="00207451">
        <w:t>batchProcessDarkData.py</w:t>
      </w:r>
      <w:r>
        <w:t xml:space="preserve"> is used. For the medium and low gain offset the </w:t>
      </w:r>
      <w:proofErr w:type="spellStart"/>
      <w:r>
        <w:t>anlogLineOffsets</w:t>
      </w:r>
      <w:proofErr w:type="spellEnd"/>
      <w:r>
        <w:t xml:space="preserve"> produced by </w:t>
      </w:r>
      <w:r w:rsidRPr="00207451">
        <w:t>batchProcessCurrentSourceScanData.py</w:t>
      </w:r>
      <w:r>
        <w:t xml:space="preserve"> are used. Tests need to show, whether the latter two are </w:t>
      </w:r>
      <w:r w:rsidR="003905B4">
        <w:t>trustworthy</w:t>
      </w:r>
      <w:r>
        <w:t>.</w:t>
      </w:r>
    </w:p>
    <w:p w:rsidR="007059B5" w:rsidRDefault="003905B4" w:rsidP="00673DFD">
      <w:pPr>
        <w:jc w:val="both"/>
      </w:pPr>
      <w:r>
        <w:t xml:space="preserve">The digital thresholds are taken as-is from </w:t>
      </w:r>
      <w:proofErr w:type="spellStart"/>
      <w:r>
        <w:t>digitalThresholds</w:t>
      </w:r>
      <w:proofErr w:type="spellEnd"/>
      <w:r>
        <w:t xml:space="preserve"> </w:t>
      </w:r>
      <w:r w:rsidRPr="003905B4">
        <w:t>produced by batchProcessCurrentSourceScanData.py</w:t>
      </w:r>
      <w:r>
        <w:t>. They should not be needed this way in the final version, because then global thresholds are planned to be used.</w:t>
      </w:r>
    </w:p>
    <w:p w:rsidR="00846422" w:rsidRDefault="00846422" w:rsidP="00673DFD">
      <w:pPr>
        <w:pStyle w:val="Heading1"/>
        <w:jc w:val="both"/>
      </w:pPr>
      <w:r>
        <w:t>Mask creation</w:t>
      </w:r>
    </w:p>
    <w:p w:rsidR="00846422" w:rsidRDefault="00846422" w:rsidP="00673DFD">
      <w:pPr>
        <w:jc w:val="both"/>
      </w:pPr>
      <w:r>
        <w:t xml:space="preserve">Mask creation is a very touchy business. It is highly dependent on the user and affects the produced data very much. This is the reason, why here user interaction is </w:t>
      </w:r>
      <w:r w:rsidR="00EA02AC">
        <w:t xml:space="preserve">necessary. The provided script is meant to be </w:t>
      </w:r>
      <w:r w:rsidR="00D977BF">
        <w:t>edited</w:t>
      </w:r>
      <w:r w:rsidR="00EA02AC">
        <w:t xml:space="preserve"> by the user, while giving some guidelines.</w:t>
      </w:r>
    </w:p>
    <w:p w:rsidR="00AC1AC7" w:rsidRDefault="00AC1AC7" w:rsidP="00F31109">
      <w:pPr>
        <w:jc w:val="both"/>
      </w:pPr>
      <w:r>
        <w:lastRenderedPageBreak/>
        <w:t xml:space="preserve">The user is </w:t>
      </w:r>
      <w:r w:rsidR="00D977BF">
        <w:t>expected to provide a manual mask (e.g. for beam stop or shadows)</w:t>
      </w:r>
      <w:r w:rsidR="008969CB">
        <w:t xml:space="preserve"> and</w:t>
      </w:r>
      <w:r w:rsidR="00D977BF">
        <w:t xml:space="preserve"> a systematic mask (</w:t>
      </w:r>
      <w:r w:rsidR="008969CB">
        <w:t xml:space="preserve">e.g. masking the 32-tips bug in the cells). A template for masking the </w:t>
      </w:r>
      <w:proofErr w:type="spellStart"/>
      <w:r w:rsidR="008969CB">
        <w:t>asic</w:t>
      </w:r>
      <w:proofErr w:type="spellEnd"/>
      <w:r w:rsidR="008969CB">
        <w:t xml:space="preserve"> borders is also provided.</w:t>
      </w:r>
    </w:p>
    <w:p w:rsidR="008969CB" w:rsidRDefault="008969CB" w:rsidP="00F31109">
      <w:pPr>
        <w:jc w:val="both"/>
      </w:pPr>
      <w:r>
        <w:t>The then following code is meant to be unchanged in the typical cases. The user is shown histograms of the computed values and is asked to deliver confidence intervals. Cells outside these intervals are masked. When creating the histograms, the already masked cells from previous stages are ignored. This way, cleaner histograms are achieved.</w:t>
      </w:r>
    </w:p>
    <w:p w:rsidR="008969CB" w:rsidRDefault="008969CB" w:rsidP="00F31109">
      <w:pPr>
        <w:jc w:val="both"/>
      </w:pPr>
      <w:r>
        <w:t xml:space="preserve">This </w:t>
      </w:r>
      <w:r w:rsidR="008B299A">
        <w:t xml:space="preserve">method </w:t>
      </w:r>
      <w:r>
        <w:t>of creating a mask is not perfect, but it gives an entry point for the complicated task of mask creation for such a large detector.</w:t>
      </w:r>
    </w:p>
    <w:p w:rsidR="008969CB" w:rsidRDefault="008969CB" w:rsidP="00F31109">
      <w:pPr>
        <w:jc w:val="both"/>
      </w:pPr>
      <w:r>
        <w:t xml:space="preserve">The generated file contains the following dataset: </w:t>
      </w:r>
    </w:p>
    <w:p w:rsidR="008969CB" w:rsidRDefault="008969CB" w:rsidP="00F31109">
      <w:pPr>
        <w:pStyle w:val="ListParagraph"/>
        <w:numPr>
          <w:ilvl w:val="0"/>
          <w:numId w:val="11"/>
        </w:numPr>
        <w:jc w:val="both"/>
      </w:pPr>
      <w:r w:rsidRPr="008969CB">
        <w:t>"</w:t>
      </w:r>
      <w:r>
        <w:t>/</w:t>
      </w:r>
      <w:proofErr w:type="spellStart"/>
      <w:r w:rsidRPr="008969CB">
        <w:t>badCellMask</w:t>
      </w:r>
      <w:proofErr w:type="spellEnd"/>
      <w:r w:rsidRPr="008969CB">
        <w:t>", shape=(352, 128, 512)</w:t>
      </w:r>
    </w:p>
    <w:p w:rsidR="00BC04E5" w:rsidRDefault="00BC04E5" w:rsidP="00F31109">
      <w:pPr>
        <w:pStyle w:val="Heading1"/>
        <w:jc w:val="both"/>
      </w:pPr>
      <w:r>
        <w:t>Equalization of the data</w:t>
      </w:r>
    </w:p>
    <w:p w:rsidR="00BC04E5" w:rsidRDefault="00BC04E5" w:rsidP="00F31109">
      <w:pPr>
        <w:jc w:val="both"/>
      </w:pPr>
      <w:r>
        <w:t>The final aim of the calibration is to enable equalization (i.e. correction) of the data</w:t>
      </w:r>
      <w:r w:rsidR="003608B4">
        <w:t xml:space="preserve">. The equalization can be done with the function </w:t>
      </w:r>
      <w:proofErr w:type="spellStart"/>
      <w:r w:rsidR="003608B4" w:rsidRPr="003608B4">
        <w:t>equalizeRawData_</w:t>
      </w:r>
      <w:proofErr w:type="gramStart"/>
      <w:r w:rsidR="003608B4" w:rsidRPr="003608B4">
        <w:t>oneBurst</w:t>
      </w:r>
      <w:proofErr w:type="spellEnd"/>
      <w:r w:rsidR="003608B4">
        <w:t>(</w:t>
      </w:r>
      <w:proofErr w:type="gramEnd"/>
      <w:r w:rsidR="003608B4">
        <w:t xml:space="preserve">) from the file </w:t>
      </w:r>
      <w:r w:rsidR="003608B4" w:rsidRPr="003608B4">
        <w:t>rawDataEqualization.py</w:t>
      </w:r>
      <w:r w:rsidR="003608B4">
        <w:t xml:space="preserve">. </w:t>
      </w:r>
    </w:p>
    <w:p w:rsidR="00A64118" w:rsidRDefault="006619C4" w:rsidP="00F31109">
      <w:pPr>
        <w:jc w:val="both"/>
      </w:pPr>
      <w:r>
        <w:t>This can be done in real-time or with a script that loads the data from disc. An example script is provided in equalizeAgipdData.py. The script equalizes a data file with the datasets “/analog” and “/digital” with shape</w:t>
      </w:r>
      <w:proofErr w:type="gramStart"/>
      <w:r>
        <w:t>=(</w:t>
      </w:r>
      <w:proofErr w:type="spellStart"/>
      <w:proofErr w:type="gramEnd"/>
      <w:r>
        <w:t>dataCount</w:t>
      </w:r>
      <w:proofErr w:type="spellEnd"/>
      <w:r>
        <w:t xml:space="preserve">, </w:t>
      </w:r>
      <w:r w:rsidRPr="008969CB">
        <w:t>352, 128, 512)</w:t>
      </w:r>
      <w:r>
        <w:t>.</w:t>
      </w:r>
    </w:p>
    <w:p w:rsidR="00A64118" w:rsidRDefault="00A64118" w:rsidP="00F31109">
      <w:pPr>
        <w:pStyle w:val="Heading1"/>
        <w:jc w:val="both"/>
      </w:pPr>
      <w:r>
        <w:t>Running the scripts automatized</w:t>
      </w:r>
    </w:p>
    <w:p w:rsidR="00390091" w:rsidRDefault="00390091" w:rsidP="00F31109">
      <w:pPr>
        <w:jc w:val="both"/>
      </w:pPr>
      <w:r>
        <w:t>The repository provides sample bash scripts that automatize everything but mask creation and equalization.</w:t>
      </w:r>
    </w:p>
    <w:p w:rsidR="00390091" w:rsidRDefault="00390091" w:rsidP="00F31109">
      <w:pPr>
        <w:pStyle w:val="ListParagraph"/>
        <w:numPr>
          <w:ilvl w:val="0"/>
          <w:numId w:val="12"/>
        </w:numPr>
        <w:jc w:val="both"/>
      </w:pPr>
      <w:r w:rsidRPr="00390091">
        <w:t>jobProcessAgipdCalibration.sh</w:t>
      </w:r>
      <w:r>
        <w:t xml:space="preserve">: This is the script to be edited and executed by the user. </w:t>
      </w:r>
      <w:r w:rsidR="00F31109">
        <w:t>Here all filenames are defined. As a naming convention it uses m_${</w:t>
      </w:r>
      <w:proofErr w:type="spellStart"/>
      <w:r w:rsidR="00F31109">
        <w:t>moduleNumber</w:t>
      </w:r>
      <w:proofErr w:type="spellEnd"/>
      <w:r w:rsidR="00F31109">
        <w:t>} to identify files for different modules.</w:t>
      </w:r>
    </w:p>
    <w:p w:rsidR="00F31109" w:rsidRDefault="00F31109" w:rsidP="00F31109">
      <w:pPr>
        <w:pStyle w:val="ListParagraph"/>
        <w:numPr>
          <w:ilvl w:val="0"/>
          <w:numId w:val="12"/>
        </w:numPr>
        <w:jc w:val="both"/>
      </w:pPr>
      <w:r w:rsidRPr="00F31109">
        <w:t>processAgipdCalibration_oneModule.sh</w:t>
      </w:r>
      <w:r>
        <w:t>: this script submits a batch job (to SLURM) that computes the calibration constants for one module.</w:t>
      </w:r>
      <w:r w:rsidR="00B02977">
        <w:t xml:space="preserve"> All modules</w:t>
      </w:r>
      <w:r w:rsidR="00E8750B">
        <w:t xml:space="preserve"> called from </w:t>
      </w:r>
      <w:r w:rsidR="00E8750B" w:rsidRPr="00390091">
        <w:t>jobProcessAgipdCalibration.sh</w:t>
      </w:r>
      <w:r w:rsidR="00B02977">
        <w:t xml:space="preserve"> are processed in parallel.</w:t>
      </w:r>
    </w:p>
    <w:p w:rsidR="00F31109" w:rsidRDefault="00F31109" w:rsidP="00F31109">
      <w:pPr>
        <w:pStyle w:val="ListParagraph"/>
        <w:numPr>
          <w:ilvl w:val="0"/>
          <w:numId w:val="12"/>
        </w:numPr>
        <w:jc w:val="both"/>
      </w:pPr>
      <w:r w:rsidRPr="00F31109">
        <w:t>batchJob_processAgipdCalibration_oneModule.sh</w:t>
      </w:r>
      <w:r>
        <w:t xml:space="preserve">: This script runs serially on one </w:t>
      </w:r>
      <w:r w:rsidR="00265A46">
        <w:t xml:space="preserve">cluster </w:t>
      </w:r>
      <w:r>
        <w:t xml:space="preserve">node. It follows the workflow described in this document. If necessary, parallel processing steps </w:t>
      </w:r>
      <w:r w:rsidR="00265A46">
        <w:t xml:space="preserve">(see </w:t>
      </w:r>
      <w:r w:rsidR="00265A46">
        <w:fldChar w:fldCharType="begin"/>
      </w:r>
      <w:r w:rsidR="00265A46">
        <w:instrText xml:space="preserve"> REF _Ref479026373 \h </w:instrText>
      </w:r>
      <w:r w:rsidR="00265A46">
        <w:fldChar w:fldCharType="separate"/>
      </w:r>
      <w:r w:rsidR="00411823">
        <w:t xml:space="preserve">Figure </w:t>
      </w:r>
      <w:r w:rsidR="00411823">
        <w:rPr>
          <w:noProof/>
        </w:rPr>
        <w:t>3</w:t>
      </w:r>
      <w:r w:rsidR="00265A46">
        <w:fldChar w:fldCharType="end"/>
      </w:r>
      <w:r w:rsidR="00265A46">
        <w:t xml:space="preserve">) </w:t>
      </w:r>
      <w:r>
        <w:t xml:space="preserve">can be split to </w:t>
      </w:r>
      <w:r w:rsidR="00265A46">
        <w:t xml:space="preserve">run on </w:t>
      </w:r>
      <w:r>
        <w:t xml:space="preserve">different nodes by replacing the call of this file from </w:t>
      </w:r>
      <w:r w:rsidRPr="00F31109">
        <w:t>batchJob_processAgipdCalibration_oneModule.sh</w:t>
      </w:r>
      <w:r>
        <w:t xml:space="preserve"> by submission of separate batch jobs with proper dependencies.</w:t>
      </w:r>
      <w:r w:rsidR="00BA7838">
        <w:t xml:space="preserve"> </w:t>
      </w:r>
    </w:p>
    <w:p w:rsidR="00BA7838" w:rsidRDefault="00BA7838" w:rsidP="00BA7838">
      <w:pPr>
        <w:pStyle w:val="Heading1"/>
      </w:pPr>
      <w:r>
        <w:t>Running time</w:t>
      </w:r>
    </w:p>
    <w:p w:rsidR="00BA7838" w:rsidRPr="00BA7838" w:rsidRDefault="00BA7838" w:rsidP="00BA7838">
      <w:r>
        <w:t>The creation of calibration</w:t>
      </w:r>
      <w:r w:rsidR="0071374C">
        <w:t xml:space="preserve"> data for one module takes ~1 night on a 32C/64T machine on the Maxwell cluster. Most time is consumed by </w:t>
      </w:r>
      <w:r w:rsidR="0071374C" w:rsidRPr="0071374C">
        <w:t>batchProcessCurrentSourceScanData.py</w:t>
      </w:r>
      <w:r w:rsidR="0071374C">
        <w:t xml:space="preserve">. Fortunately this script is </w:t>
      </w:r>
      <w:r w:rsidR="008B299A">
        <w:lastRenderedPageBreak/>
        <w:t>rewritable</w:t>
      </w:r>
      <w:r w:rsidR="0071374C">
        <w:t xml:space="preserve"> </w:t>
      </w:r>
      <w:r w:rsidR="008B299A">
        <w:t xml:space="preserve">to be </w:t>
      </w:r>
      <w:r w:rsidR="0071374C">
        <w:t>parallelizable across different nodes. This way, using more computing power</w:t>
      </w:r>
      <w:r w:rsidR="008B299A">
        <w:t xml:space="preserve"> (and some manpower to rewrite the script)</w:t>
      </w:r>
      <w:r w:rsidR="0071374C">
        <w:t xml:space="preserve">, the computation time can be reduced to a 1-2 hours. </w:t>
      </w:r>
    </w:p>
    <w:sectPr w:rsidR="00BA7838" w:rsidRPr="00BA7838">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90ED3"/>
    <w:multiLevelType w:val="hybridMultilevel"/>
    <w:tmpl w:val="65D05F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A337BB"/>
    <w:multiLevelType w:val="hybridMultilevel"/>
    <w:tmpl w:val="61A08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8E67E3"/>
    <w:multiLevelType w:val="hybridMultilevel"/>
    <w:tmpl w:val="65D05F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C176FAF"/>
    <w:multiLevelType w:val="hybridMultilevel"/>
    <w:tmpl w:val="AAAE84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F22019"/>
    <w:multiLevelType w:val="hybridMultilevel"/>
    <w:tmpl w:val="090C90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591015F"/>
    <w:multiLevelType w:val="hybridMultilevel"/>
    <w:tmpl w:val="8B3E6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9266824"/>
    <w:multiLevelType w:val="hybridMultilevel"/>
    <w:tmpl w:val="2F6A5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44C40EB"/>
    <w:multiLevelType w:val="hybridMultilevel"/>
    <w:tmpl w:val="7CAC5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4F32468"/>
    <w:multiLevelType w:val="hybridMultilevel"/>
    <w:tmpl w:val="C1821B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F20149B"/>
    <w:multiLevelType w:val="hybridMultilevel"/>
    <w:tmpl w:val="4F0C0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4C208D9"/>
    <w:multiLevelType w:val="hybridMultilevel"/>
    <w:tmpl w:val="2F6A5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BB51C21"/>
    <w:multiLevelType w:val="hybridMultilevel"/>
    <w:tmpl w:val="C73021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
  </w:num>
  <w:num w:numId="3">
    <w:abstractNumId w:val="1"/>
  </w:num>
  <w:num w:numId="4">
    <w:abstractNumId w:val="0"/>
  </w:num>
  <w:num w:numId="5">
    <w:abstractNumId w:val="9"/>
  </w:num>
  <w:num w:numId="6">
    <w:abstractNumId w:val="4"/>
  </w:num>
  <w:num w:numId="7">
    <w:abstractNumId w:val="5"/>
  </w:num>
  <w:num w:numId="8">
    <w:abstractNumId w:val="3"/>
  </w:num>
  <w:num w:numId="9">
    <w:abstractNumId w:val="7"/>
  </w:num>
  <w:num w:numId="10">
    <w:abstractNumId w:val="8"/>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2A78"/>
    <w:rsid w:val="00024C8D"/>
    <w:rsid w:val="00096B4D"/>
    <w:rsid w:val="000F4CC6"/>
    <w:rsid w:val="00145439"/>
    <w:rsid w:val="0017433D"/>
    <w:rsid w:val="00184ADB"/>
    <w:rsid w:val="001B2746"/>
    <w:rsid w:val="001B4ED9"/>
    <w:rsid w:val="00203078"/>
    <w:rsid w:val="00207451"/>
    <w:rsid w:val="00234257"/>
    <w:rsid w:val="00265A46"/>
    <w:rsid w:val="00292AE7"/>
    <w:rsid w:val="002B07E2"/>
    <w:rsid w:val="003608B4"/>
    <w:rsid w:val="00383BF4"/>
    <w:rsid w:val="00390091"/>
    <w:rsid w:val="003905B4"/>
    <w:rsid w:val="003A186B"/>
    <w:rsid w:val="003F4F32"/>
    <w:rsid w:val="00411823"/>
    <w:rsid w:val="004232C8"/>
    <w:rsid w:val="00476770"/>
    <w:rsid w:val="004B1007"/>
    <w:rsid w:val="004C5480"/>
    <w:rsid w:val="004C5D00"/>
    <w:rsid w:val="004F0392"/>
    <w:rsid w:val="0050049E"/>
    <w:rsid w:val="00523AA0"/>
    <w:rsid w:val="005268AA"/>
    <w:rsid w:val="00560DFB"/>
    <w:rsid w:val="005E2449"/>
    <w:rsid w:val="00617B49"/>
    <w:rsid w:val="006431FD"/>
    <w:rsid w:val="006619C4"/>
    <w:rsid w:val="006719A6"/>
    <w:rsid w:val="00673DFD"/>
    <w:rsid w:val="006D0959"/>
    <w:rsid w:val="007059B5"/>
    <w:rsid w:val="0071374C"/>
    <w:rsid w:val="00750728"/>
    <w:rsid w:val="00770459"/>
    <w:rsid w:val="007A5BA7"/>
    <w:rsid w:val="007B7631"/>
    <w:rsid w:val="007E3174"/>
    <w:rsid w:val="0084456E"/>
    <w:rsid w:val="00846422"/>
    <w:rsid w:val="00871881"/>
    <w:rsid w:val="0088095E"/>
    <w:rsid w:val="008969CB"/>
    <w:rsid w:val="008B299A"/>
    <w:rsid w:val="008E325B"/>
    <w:rsid w:val="008E597D"/>
    <w:rsid w:val="00956BDF"/>
    <w:rsid w:val="00974EEC"/>
    <w:rsid w:val="00975A63"/>
    <w:rsid w:val="009D7B29"/>
    <w:rsid w:val="00A62A78"/>
    <w:rsid w:val="00A64118"/>
    <w:rsid w:val="00A95F37"/>
    <w:rsid w:val="00AC1AC7"/>
    <w:rsid w:val="00AF1080"/>
    <w:rsid w:val="00B02977"/>
    <w:rsid w:val="00B12A73"/>
    <w:rsid w:val="00B43865"/>
    <w:rsid w:val="00B63380"/>
    <w:rsid w:val="00B90D71"/>
    <w:rsid w:val="00BA7838"/>
    <w:rsid w:val="00BC04E5"/>
    <w:rsid w:val="00C20CDA"/>
    <w:rsid w:val="00C3646E"/>
    <w:rsid w:val="00C43CEE"/>
    <w:rsid w:val="00C62F96"/>
    <w:rsid w:val="00C750CF"/>
    <w:rsid w:val="00CA369E"/>
    <w:rsid w:val="00CA6F5C"/>
    <w:rsid w:val="00CC0D90"/>
    <w:rsid w:val="00D977BF"/>
    <w:rsid w:val="00DA7EC4"/>
    <w:rsid w:val="00E40612"/>
    <w:rsid w:val="00E64D0E"/>
    <w:rsid w:val="00E8750B"/>
    <w:rsid w:val="00EA02AC"/>
    <w:rsid w:val="00EE28B4"/>
    <w:rsid w:val="00F31109"/>
    <w:rsid w:val="00F64391"/>
    <w:rsid w:val="00F9273E"/>
    <w:rsid w:val="00FB05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C5D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56BD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5D0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C5D0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C5D00"/>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E40612"/>
    <w:rPr>
      <w:color w:val="0000FF" w:themeColor="hyperlink"/>
      <w:u w:val="single"/>
    </w:rPr>
  </w:style>
  <w:style w:type="paragraph" w:styleId="BalloonText">
    <w:name w:val="Balloon Text"/>
    <w:basedOn w:val="Normal"/>
    <w:link w:val="BalloonTextChar"/>
    <w:uiPriority w:val="99"/>
    <w:semiHidden/>
    <w:unhideWhenUsed/>
    <w:rsid w:val="00DA7E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7EC4"/>
    <w:rPr>
      <w:rFonts w:ascii="Tahoma" w:hAnsi="Tahoma" w:cs="Tahoma"/>
      <w:sz w:val="16"/>
      <w:szCs w:val="16"/>
    </w:rPr>
  </w:style>
  <w:style w:type="paragraph" w:styleId="Caption">
    <w:name w:val="caption"/>
    <w:basedOn w:val="Normal"/>
    <w:next w:val="Normal"/>
    <w:uiPriority w:val="35"/>
    <w:unhideWhenUsed/>
    <w:qFormat/>
    <w:rsid w:val="005E2449"/>
    <w:pPr>
      <w:spacing w:line="240" w:lineRule="auto"/>
    </w:pPr>
    <w:rPr>
      <w:b/>
      <w:bCs/>
      <w:color w:val="4F81BD" w:themeColor="accent1"/>
      <w:sz w:val="18"/>
      <w:szCs w:val="18"/>
    </w:rPr>
  </w:style>
  <w:style w:type="paragraph" w:styleId="ListParagraph">
    <w:name w:val="List Paragraph"/>
    <w:basedOn w:val="Normal"/>
    <w:uiPriority w:val="34"/>
    <w:qFormat/>
    <w:rsid w:val="00523AA0"/>
    <w:pPr>
      <w:ind w:left="720"/>
      <w:contextualSpacing/>
    </w:pPr>
  </w:style>
  <w:style w:type="character" w:customStyle="1" w:styleId="Heading2Char">
    <w:name w:val="Heading 2 Char"/>
    <w:basedOn w:val="DefaultParagraphFont"/>
    <w:link w:val="Heading2"/>
    <w:uiPriority w:val="9"/>
    <w:rsid w:val="00956BDF"/>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70459"/>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C5D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56BD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5D0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C5D0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C5D00"/>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E40612"/>
    <w:rPr>
      <w:color w:val="0000FF" w:themeColor="hyperlink"/>
      <w:u w:val="single"/>
    </w:rPr>
  </w:style>
  <w:style w:type="paragraph" w:styleId="BalloonText">
    <w:name w:val="Balloon Text"/>
    <w:basedOn w:val="Normal"/>
    <w:link w:val="BalloonTextChar"/>
    <w:uiPriority w:val="99"/>
    <w:semiHidden/>
    <w:unhideWhenUsed/>
    <w:rsid w:val="00DA7E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7EC4"/>
    <w:rPr>
      <w:rFonts w:ascii="Tahoma" w:hAnsi="Tahoma" w:cs="Tahoma"/>
      <w:sz w:val="16"/>
      <w:szCs w:val="16"/>
    </w:rPr>
  </w:style>
  <w:style w:type="paragraph" w:styleId="Caption">
    <w:name w:val="caption"/>
    <w:basedOn w:val="Normal"/>
    <w:next w:val="Normal"/>
    <w:uiPriority w:val="35"/>
    <w:unhideWhenUsed/>
    <w:qFormat/>
    <w:rsid w:val="005E2449"/>
    <w:pPr>
      <w:spacing w:line="240" w:lineRule="auto"/>
    </w:pPr>
    <w:rPr>
      <w:b/>
      <w:bCs/>
      <w:color w:val="4F81BD" w:themeColor="accent1"/>
      <w:sz w:val="18"/>
      <w:szCs w:val="18"/>
    </w:rPr>
  </w:style>
  <w:style w:type="paragraph" w:styleId="ListParagraph">
    <w:name w:val="List Paragraph"/>
    <w:basedOn w:val="Normal"/>
    <w:uiPriority w:val="34"/>
    <w:qFormat/>
    <w:rsid w:val="00523AA0"/>
    <w:pPr>
      <w:ind w:left="720"/>
      <w:contextualSpacing/>
    </w:pPr>
  </w:style>
  <w:style w:type="character" w:customStyle="1" w:styleId="Heading2Char">
    <w:name w:val="Heading 2 Char"/>
    <w:basedOn w:val="DefaultParagraphFont"/>
    <w:link w:val="Heading2"/>
    <w:uiPriority w:val="9"/>
    <w:rsid w:val="00956BDF"/>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704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2374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sh.desy.de/scm/%7Egevorkov/agipdcalibration.gi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stash.desy.de/users/gevorkov/repos/agipdcalibration/browse%20e.g"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BAB130-90F3-46AF-B344-9697EC7A6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C753495D.dotm</Template>
  <TotalTime>0</TotalTime>
  <Pages>8</Pages>
  <Words>1577</Words>
  <Characters>8989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DESY</Company>
  <LinksUpToDate>false</LinksUpToDate>
  <CharactersWithSpaces>10545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Gevorkov, Yaroslav</dc:creator>
  <cp:lastModifiedBy>Gevorkov, Yaroslav</cp:lastModifiedBy>
  <cp:revision>64</cp:revision>
  <cp:lastPrinted>2017-04-26T19:31:00Z</cp:lastPrinted>
  <dcterms:created xsi:type="dcterms:W3CDTF">2017-04-02T21:36:00Z</dcterms:created>
  <dcterms:modified xsi:type="dcterms:W3CDTF">2017-04-26T19:31:00Z</dcterms:modified>
</cp:coreProperties>
</file>